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6E" w:rsidRDefault="00DB15C6">
      <w:pPr>
        <w:rPr>
          <w:rFonts w:asciiTheme="majorHAnsi" w:hAnsiTheme="majorHAnsi"/>
          <w:b/>
          <w:sz w:val="36"/>
          <w:szCs w:val="36"/>
          <w:u w:val="single"/>
        </w:rPr>
      </w:pPr>
      <w:r w:rsidRPr="00DB15C6">
        <w:rPr>
          <w:rFonts w:asciiTheme="majorHAnsi" w:hAnsiTheme="majorHAnsi"/>
          <w:b/>
          <w:sz w:val="36"/>
          <w:szCs w:val="36"/>
          <w:u w:val="single"/>
        </w:rPr>
        <w:t>Inspection</w:t>
      </w:r>
      <w:r>
        <w:rPr>
          <w:rFonts w:asciiTheme="majorHAnsi" w:hAnsiTheme="majorHAnsi"/>
          <w:b/>
          <w:sz w:val="36"/>
          <w:szCs w:val="36"/>
          <w:u w:val="single"/>
        </w:rPr>
        <w:br/>
      </w:r>
    </w:p>
    <w:p w:rsidR="00C557E0" w:rsidRPr="00C557E0" w:rsidRDefault="00C557E0" w:rsidP="00C557E0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6"/>
          <w:szCs w:val="36"/>
          <w:u w:val="single"/>
        </w:rPr>
      </w:pPr>
      <w:r>
        <w:rPr>
          <w:sz w:val="32"/>
          <w:szCs w:val="32"/>
        </w:rPr>
        <w:t>Project scope – fitting in with past work</w:t>
      </w:r>
      <w:r>
        <w:rPr>
          <w:sz w:val="32"/>
          <w:szCs w:val="32"/>
        </w:rPr>
        <w:br/>
      </w:r>
    </w:p>
    <w:p w:rsidR="00DB15C6" w:rsidRPr="00DB15C6" w:rsidRDefault="00DB15C6" w:rsidP="00DB15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15C6">
        <w:rPr>
          <w:sz w:val="32"/>
          <w:szCs w:val="32"/>
        </w:rPr>
        <w:t xml:space="preserve">Demo: </w:t>
      </w:r>
    </w:p>
    <w:p w:rsidR="00DB15C6" w:rsidRDefault="00DB15C6" w:rsidP="00DB15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Kart response to checkerboard</w:t>
      </w:r>
    </w:p>
    <w:p w:rsidR="00DB15C6" w:rsidRPr="00C557E0" w:rsidRDefault="00C557E0" w:rsidP="00C557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GUI Control</w:t>
      </w:r>
      <w:r w:rsidR="00DB15C6" w:rsidRPr="00C557E0">
        <w:rPr>
          <w:sz w:val="32"/>
          <w:szCs w:val="32"/>
        </w:rPr>
        <w:br/>
      </w:r>
    </w:p>
    <w:p w:rsidR="00DB15C6" w:rsidRDefault="00DB15C6" w:rsidP="00DB1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overview – 5 CANBus boards</w:t>
      </w:r>
      <w:r>
        <w:rPr>
          <w:sz w:val="32"/>
          <w:szCs w:val="32"/>
        </w:rPr>
        <w:br/>
      </w:r>
    </w:p>
    <w:p w:rsidR="00DB15C6" w:rsidRDefault="00DB15C6" w:rsidP="00DB1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contribution – getting system onto kart and getting kart moving</w:t>
      </w:r>
      <w:r>
        <w:rPr>
          <w:sz w:val="32"/>
          <w:szCs w:val="32"/>
        </w:rPr>
        <w:br/>
      </w:r>
    </w:p>
    <w:p w:rsidR="00DB15C6" w:rsidRDefault="00DB15C6" w:rsidP="00DB1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Future work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bookmarkStart w:id="0" w:name="_GoBack"/>
      <w:bookmarkEnd w:id="0"/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DB15C6" w:rsidRDefault="00DB15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B15C6" w:rsidRDefault="00DB15C6" w:rsidP="00DB15C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Future work</w:t>
      </w:r>
    </w:p>
    <w:p w:rsidR="00DB15C6" w:rsidRDefault="00DB15C6" w:rsidP="00DB15C6">
      <w:pPr>
        <w:rPr>
          <w:rFonts w:asciiTheme="majorHAnsi" w:hAnsiTheme="majorHAnsi"/>
          <w:sz w:val="36"/>
          <w:szCs w:val="36"/>
        </w:rPr>
      </w:pPr>
    </w:p>
    <w:p w:rsidR="00DB15C6" w:rsidRPr="00620FB3" w:rsidRDefault="00620FB3" w:rsidP="00DB15C6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Design a new set of CANBus boards – too many errors on current ones</w:t>
      </w:r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 xml:space="preserve">Use different connectors – not small </w:t>
      </w:r>
      <w:proofErr w:type="spellStart"/>
      <w:r>
        <w:rPr>
          <w:rFonts w:asciiTheme="majorHAnsi" w:hAnsiTheme="majorHAnsi"/>
          <w:sz w:val="32"/>
          <w:szCs w:val="32"/>
        </w:rPr>
        <w:t>molex</w:t>
      </w:r>
      <w:proofErr w:type="spellEnd"/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Use SAM4 or similar – SAM7 deprecated</w:t>
      </w:r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Make PWM board SPI more robust, or use alternative</w:t>
      </w:r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Include debugging LEDs</w:t>
      </w:r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Power speed sensor from auxiliary power (12V)</w:t>
      </w:r>
    </w:p>
    <w:p w:rsidR="00620FB3" w:rsidRPr="00620FB3" w:rsidRDefault="00620FB3" w:rsidP="00620FB3">
      <w:pPr>
        <w:pStyle w:val="ListParagraph"/>
        <w:numPr>
          <w:ilvl w:val="1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Better board casings</w:t>
      </w:r>
      <w:r w:rsidR="000E3BC4">
        <w:rPr>
          <w:rFonts w:asciiTheme="majorHAnsi" w:hAnsiTheme="majorHAnsi"/>
          <w:sz w:val="32"/>
          <w:szCs w:val="32"/>
        </w:rPr>
        <w:br/>
      </w:r>
    </w:p>
    <w:p w:rsidR="00620FB3" w:rsidRPr="00620FB3" w:rsidRDefault="00620FB3" w:rsidP="00620FB3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Interface with new PWM motor control boards (being designed by postgrads)</w:t>
      </w:r>
      <w:r w:rsidR="000E3BC4">
        <w:rPr>
          <w:rFonts w:asciiTheme="majorHAnsi" w:hAnsiTheme="majorHAnsi"/>
          <w:sz w:val="32"/>
          <w:szCs w:val="32"/>
        </w:rPr>
        <w:br/>
      </w:r>
    </w:p>
    <w:p w:rsidR="00620FB3" w:rsidRPr="00620FB3" w:rsidRDefault="00620FB3" w:rsidP="00620FB3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Include wireless/</w:t>
      </w:r>
      <w:proofErr w:type="spellStart"/>
      <w:r>
        <w:rPr>
          <w:rFonts w:asciiTheme="majorHAnsi" w:hAnsiTheme="majorHAnsi"/>
          <w:sz w:val="32"/>
          <w:szCs w:val="32"/>
        </w:rPr>
        <w:t>bluetooth</w:t>
      </w:r>
      <w:proofErr w:type="spellEnd"/>
      <w:r>
        <w:rPr>
          <w:rFonts w:asciiTheme="majorHAnsi" w:hAnsiTheme="majorHAnsi"/>
          <w:sz w:val="32"/>
          <w:szCs w:val="32"/>
        </w:rPr>
        <w:t xml:space="preserve"> link so laptop not required on board</w:t>
      </w:r>
      <w:r w:rsidR="000E3BC4">
        <w:rPr>
          <w:rFonts w:asciiTheme="majorHAnsi" w:hAnsiTheme="majorHAnsi"/>
          <w:sz w:val="32"/>
          <w:szCs w:val="32"/>
        </w:rPr>
        <w:br/>
      </w:r>
    </w:p>
    <w:p w:rsidR="00620FB3" w:rsidRPr="00620FB3" w:rsidRDefault="00620FB3" w:rsidP="00620FB3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Extend autonomous navigation</w:t>
      </w:r>
      <w:r w:rsidR="000E3BC4">
        <w:rPr>
          <w:rFonts w:asciiTheme="majorHAnsi" w:hAnsiTheme="majorHAnsi"/>
          <w:sz w:val="32"/>
          <w:szCs w:val="32"/>
        </w:rPr>
        <w:br/>
      </w:r>
    </w:p>
    <w:p w:rsidR="00620FB3" w:rsidRPr="00620FB3" w:rsidRDefault="00620FB3" w:rsidP="00620FB3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 xml:space="preserve">Add in environment sensors e.g.: IR, Sonar, </w:t>
      </w:r>
      <w:proofErr w:type="spellStart"/>
      <w:r>
        <w:rPr>
          <w:rFonts w:asciiTheme="majorHAnsi" w:hAnsiTheme="majorHAnsi"/>
          <w:sz w:val="32"/>
          <w:szCs w:val="32"/>
        </w:rPr>
        <w:t>Lydar</w:t>
      </w:r>
      <w:proofErr w:type="spellEnd"/>
      <w:r w:rsidR="000E3BC4">
        <w:rPr>
          <w:rFonts w:asciiTheme="majorHAnsi" w:hAnsiTheme="majorHAnsi"/>
          <w:sz w:val="32"/>
          <w:szCs w:val="32"/>
        </w:rPr>
        <w:br/>
      </w:r>
    </w:p>
    <w:p w:rsidR="00620FB3" w:rsidRPr="000878CF" w:rsidRDefault="004D28E5" w:rsidP="00620FB3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Add in safety considerations on board-laptop communications</w:t>
      </w:r>
    </w:p>
    <w:p w:rsidR="000878CF" w:rsidRDefault="000878CF" w:rsidP="000878CF">
      <w:pPr>
        <w:ind w:left="360"/>
        <w:rPr>
          <w:rFonts w:asciiTheme="majorHAnsi" w:hAnsiTheme="majorHAnsi"/>
          <w:sz w:val="36"/>
          <w:szCs w:val="36"/>
        </w:rPr>
      </w:pPr>
    </w:p>
    <w:p w:rsidR="000878CF" w:rsidRDefault="000878CF" w:rsidP="000878CF">
      <w:pPr>
        <w:ind w:left="360"/>
        <w:rPr>
          <w:rFonts w:asciiTheme="majorHAnsi" w:hAnsiTheme="majorHAnsi"/>
          <w:sz w:val="36"/>
          <w:szCs w:val="36"/>
        </w:rPr>
      </w:pPr>
    </w:p>
    <w:p w:rsidR="000878CF" w:rsidRDefault="000878CF" w:rsidP="000878CF">
      <w:pPr>
        <w:ind w:left="360"/>
        <w:rPr>
          <w:rFonts w:asciiTheme="majorHAnsi" w:hAnsiTheme="majorHAnsi"/>
          <w:sz w:val="36"/>
          <w:szCs w:val="36"/>
        </w:rPr>
      </w:pPr>
    </w:p>
    <w:p w:rsidR="000878CF" w:rsidRDefault="000878C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br w:type="page"/>
      </w:r>
    </w:p>
    <w:p w:rsidR="000878CF" w:rsidRDefault="000878CF" w:rsidP="000878CF">
      <w:pPr>
        <w:ind w:left="360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Work done this year…</w:t>
      </w:r>
    </w:p>
    <w:p w:rsidR="000878CF" w:rsidRDefault="000878CF" w:rsidP="00087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Hardware</w:t>
      </w:r>
    </w:p>
    <w:p w:rsidR="000878CF" w:rsidRPr="000878CF" w:rsidRDefault="000878CF" w:rsidP="000878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New brake actuator</w:t>
      </w:r>
    </w:p>
    <w:p w:rsidR="000878CF" w:rsidRPr="000878CF" w:rsidRDefault="000878CF" w:rsidP="000878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Connectors and wiring </w:t>
      </w:r>
    </w:p>
    <w:p w:rsidR="000878CF" w:rsidRPr="000878CF" w:rsidRDefault="000878CF" w:rsidP="000878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PWM board modifications</w:t>
      </w:r>
    </w:p>
    <w:p w:rsidR="000878CF" w:rsidRPr="000878CF" w:rsidRDefault="000878CF" w:rsidP="000878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Fit actuators to go-kart</w:t>
      </w:r>
    </w:p>
    <w:p w:rsidR="000878CF" w:rsidRPr="000878CF" w:rsidRDefault="000878CF" w:rsidP="000878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Integrate CANBus system onto go-kart</w:t>
      </w:r>
    </w:p>
    <w:p w:rsidR="000878CF" w:rsidRDefault="000878CF" w:rsidP="000878CF">
      <w:pPr>
        <w:rPr>
          <w:sz w:val="32"/>
          <w:szCs w:val="32"/>
        </w:rPr>
      </w:pPr>
      <w:r>
        <w:rPr>
          <w:b/>
          <w:sz w:val="32"/>
          <w:szCs w:val="32"/>
        </w:rPr>
        <w:t>Software</w:t>
      </w:r>
    </w:p>
    <w:p w:rsidR="000878CF" w:rsidRDefault="000878CF" w:rsidP="000878C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up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openocd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gcc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toolchain</w:t>
      </w:r>
      <w:proofErr w:type="spellEnd"/>
      <w:r>
        <w:rPr>
          <w:sz w:val="32"/>
          <w:szCs w:val="32"/>
        </w:rPr>
        <w:t>/</w:t>
      </w:r>
      <w:r w:rsidR="00B13B38">
        <w:rPr>
          <w:sz w:val="32"/>
          <w:szCs w:val="32"/>
        </w:rPr>
        <w:t xml:space="preserve">Atmel Studio </w:t>
      </w:r>
      <w:proofErr w:type="spellStart"/>
      <w:r w:rsidR="00B13B38">
        <w:rPr>
          <w:sz w:val="32"/>
          <w:szCs w:val="32"/>
        </w:rPr>
        <w:t>etc</w:t>
      </w:r>
      <w:proofErr w:type="spellEnd"/>
    </w:p>
    <w:p w:rsidR="00B13B38" w:rsidRDefault="00B13B38" w:rsidP="000878C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Update PWM board code to meet new requirements and </w:t>
      </w:r>
      <w:proofErr w:type="spellStart"/>
      <w:r>
        <w:rPr>
          <w:sz w:val="32"/>
          <w:szCs w:val="32"/>
        </w:rPr>
        <w:t>toolchain</w:t>
      </w:r>
      <w:proofErr w:type="spellEnd"/>
      <w:r>
        <w:rPr>
          <w:sz w:val="32"/>
          <w:szCs w:val="32"/>
        </w:rPr>
        <w:t xml:space="preserve"> standards</w:t>
      </w:r>
    </w:p>
    <w:p w:rsidR="00B13B38" w:rsidRDefault="00B13B38" w:rsidP="000878C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Python Test </w:t>
      </w:r>
      <w:proofErr w:type="spellStart"/>
      <w:r>
        <w:rPr>
          <w:sz w:val="32"/>
          <w:szCs w:val="32"/>
        </w:rPr>
        <w:t>Gui</w:t>
      </w:r>
      <w:proofErr w:type="spellEnd"/>
    </w:p>
    <w:p w:rsidR="00B13B38" w:rsidRDefault="00B13B38" w:rsidP="00B13B3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Python interface between go-kart API and C++ computer vision algorithm</w:t>
      </w:r>
    </w:p>
    <w:p w:rsidR="00B13B38" w:rsidRDefault="00B13B38" w:rsidP="00B13B38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 Integration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Brake, steering calibration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Speed sensor calibration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SPI to motor duty cycle calibration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Ensuring PWM board maintains motor current and duty considerations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Proportional speed control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Debugging error states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Fixing grounding errors</w:t>
      </w:r>
    </w:p>
    <w:p w:rsid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Debugging CANBus timing errors</w:t>
      </w:r>
    </w:p>
    <w:p w:rsidR="00B13B38" w:rsidRPr="00B13B38" w:rsidRDefault="00B13B38" w:rsidP="00B13B3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Fixing current supply issues</w:t>
      </w:r>
    </w:p>
    <w:p w:rsidR="00DB15C6" w:rsidRPr="00DB15C6" w:rsidRDefault="00DB15C6" w:rsidP="00DB15C6">
      <w:pPr>
        <w:rPr>
          <w:sz w:val="32"/>
          <w:szCs w:val="32"/>
        </w:rPr>
      </w:pPr>
    </w:p>
    <w:sectPr w:rsidR="00DB15C6" w:rsidRPr="00DB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708"/>
    <w:multiLevelType w:val="hybridMultilevel"/>
    <w:tmpl w:val="FD265B5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E4617"/>
    <w:multiLevelType w:val="hybridMultilevel"/>
    <w:tmpl w:val="20E66DD2"/>
    <w:lvl w:ilvl="0" w:tplc="1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514B768A"/>
    <w:multiLevelType w:val="hybridMultilevel"/>
    <w:tmpl w:val="C840B67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74E6F"/>
    <w:multiLevelType w:val="hybridMultilevel"/>
    <w:tmpl w:val="59C2F40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F30FB"/>
    <w:multiLevelType w:val="hybridMultilevel"/>
    <w:tmpl w:val="B8BA5A54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13B98"/>
    <w:multiLevelType w:val="hybridMultilevel"/>
    <w:tmpl w:val="EDD0D380"/>
    <w:lvl w:ilvl="0" w:tplc="1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0F707A7"/>
    <w:multiLevelType w:val="hybridMultilevel"/>
    <w:tmpl w:val="151E7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D0"/>
    <w:rsid w:val="000878CF"/>
    <w:rsid w:val="000E3BC4"/>
    <w:rsid w:val="003230D0"/>
    <w:rsid w:val="004D28E5"/>
    <w:rsid w:val="00620FB3"/>
    <w:rsid w:val="00B13B38"/>
    <w:rsid w:val="00C557E0"/>
    <w:rsid w:val="00DB15C6"/>
    <w:rsid w:val="00E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71750465</Template>
  <TotalTime>45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Nissanka</dc:creator>
  <cp:keywords/>
  <dc:description/>
  <cp:lastModifiedBy>naw52</cp:lastModifiedBy>
  <cp:revision>5</cp:revision>
  <cp:lastPrinted>2013-08-15T04:41:00Z</cp:lastPrinted>
  <dcterms:created xsi:type="dcterms:W3CDTF">2013-08-14T11:31:00Z</dcterms:created>
  <dcterms:modified xsi:type="dcterms:W3CDTF">2013-08-15T05:18:00Z</dcterms:modified>
</cp:coreProperties>
</file>